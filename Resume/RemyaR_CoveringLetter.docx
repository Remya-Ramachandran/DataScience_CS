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02E6ABC0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35EFDFF3" w14:textId="2793B310" w:rsidR="000629D5" w:rsidRDefault="000629D5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E6F35CF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1B701972" w14:textId="77777777" w:rsidR="000629D5" w:rsidRDefault="00AA2F3D" w:rsidP="00846D4F">
            <w:pPr>
              <w:pStyle w:val="Address"/>
            </w:pPr>
            <w:sdt>
              <w:sdtPr>
                <w:id w:val="-530570983"/>
                <w:placeholder>
                  <w:docPart w:val="2B76321B9EC6422BA2A8E045AEC0D2FB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Name]</w:t>
                </w:r>
              </w:sdtContent>
            </w:sdt>
          </w:p>
          <w:p w14:paraId="368CFCB0" w14:textId="77777777" w:rsidR="000629D5" w:rsidRDefault="00AA2F3D" w:rsidP="00846D4F">
            <w:pPr>
              <w:pStyle w:val="Address"/>
            </w:pPr>
            <w:sdt>
              <w:sdtPr>
                <w:id w:val="161364655"/>
                <w:placeholder>
                  <w:docPart w:val="27664BD4C0824384AF71A1B6933AC5D8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[Title]</w:t>
                </w:r>
              </w:sdtContent>
            </w:sdt>
          </w:p>
          <w:p w14:paraId="59C6B059" w14:textId="77777777" w:rsidR="000629D5" w:rsidRDefault="00AA2F3D" w:rsidP="00846D4F">
            <w:pPr>
              <w:pStyle w:val="Address"/>
            </w:pPr>
            <w:sdt>
              <w:sdtPr>
                <w:id w:val="-1371762988"/>
                <w:placeholder>
                  <w:docPart w:val="4A5544168AE94EA5969AB18A63CAE909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[Company]</w:t>
                </w:r>
              </w:sdtContent>
            </w:sdt>
          </w:p>
          <w:p w14:paraId="366819F4" w14:textId="77777777" w:rsidR="000629D5" w:rsidRDefault="00AA2F3D" w:rsidP="00846D4F">
            <w:pPr>
              <w:pStyle w:val="Address"/>
            </w:pPr>
            <w:sdt>
              <w:sdtPr>
                <w:id w:val="-1451239978"/>
                <w:placeholder>
                  <w:docPart w:val="EA9F835F72DA446DAD474154B137D806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Street Address]</w:t>
                </w:r>
              </w:sdtContent>
            </w:sdt>
          </w:p>
          <w:p w14:paraId="52B87464" w14:textId="77777777" w:rsidR="000629D5" w:rsidRDefault="00AA2F3D" w:rsidP="00846D4F">
            <w:pPr>
              <w:pStyle w:val="Address"/>
            </w:pPr>
            <w:sdt>
              <w:sdtPr>
                <w:id w:val="-810639550"/>
                <w:placeholder>
                  <w:docPart w:val="88C7AF04DCD64D8D80C888317AF3C92B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City, ST Zip]</w:t>
                </w:r>
              </w:sdtContent>
            </w:sdt>
          </w:p>
          <w:p w14:paraId="0955F680" w14:textId="6D21549A" w:rsidR="000629D5" w:rsidRDefault="000629D5" w:rsidP="00846D4F">
            <w:r w:rsidRPr="00BF09B3">
              <w:t xml:space="preserve">Dear </w:t>
            </w:r>
            <w:sdt>
              <w:sdtPr>
                <w:id w:val="-1913855449"/>
                <w:placeholder>
                  <w:docPart w:val="97A4FB424C734E3BA054C0E311BEAF9C"/>
                </w:placeholder>
                <w:temporary/>
                <w:showingPlcHdr/>
                <w15:appearance w15:val="hidden"/>
              </w:sdtPr>
              <w:sdtEndPr/>
              <w:sdtContent>
                <w:r w:rsidRPr="00BF09B3">
                  <w:t>[Recipient Name]</w:t>
                </w:r>
              </w:sdtContent>
            </w:sdt>
            <w:r w:rsidRPr="00BF09B3">
              <w:t>,</w:t>
            </w:r>
          </w:p>
          <w:p w14:paraId="052063A8" w14:textId="77777777" w:rsidR="00546EEB" w:rsidRDefault="00546EEB" w:rsidP="00546EEB">
            <w:pPr>
              <w:jc w:val="both"/>
            </w:pPr>
            <w:r>
              <w:t>I wish to apply for the role of &lt;…&gt;, currently being advertised on &lt;…&gt;. Please find enclosed my Resume for your consideration.</w:t>
            </w:r>
          </w:p>
          <w:p w14:paraId="469BE405" w14:textId="77777777" w:rsidR="00546EEB" w:rsidRDefault="00546EEB" w:rsidP="00546EEB">
            <w:pPr>
              <w:jc w:val="both"/>
            </w:pPr>
            <w:r>
              <w:t>As you can see from my attached Resume, I previously worked in AS400 domain for past 13+ years for many large-scale solutions. I had opportunity to work in the role of technical lead, Architect and familiar with variety of software and data management systems.</w:t>
            </w:r>
          </w:p>
          <w:p w14:paraId="6587724D" w14:textId="77777777" w:rsidR="00546EEB" w:rsidRDefault="00546EEB" w:rsidP="00546EEB">
            <w:pPr>
              <w:jc w:val="both"/>
            </w:pPr>
            <w:r>
              <w:t>Although successful in my AS400 career, I have realized that the future opportunities are limited here because of widespread migration to modern environments. After some serious self-reflection, I trusted my passion towards programming and interest on relational mathematics to pursue a career in Data Science.</w:t>
            </w:r>
          </w:p>
          <w:p w14:paraId="1838CFB0" w14:textId="48C31226" w:rsidR="00546EEB" w:rsidRDefault="00546EEB" w:rsidP="00546EEB">
            <w:pPr>
              <w:jc w:val="both"/>
            </w:pPr>
            <w:r>
              <w:t>I am currently on a professional break and doing my best to upskill myself on Data Analytics through Post Graduate Diploma in Data Science from IIIT-B (12 months course), In parallel seeking an entry level job and am confident in my ability to excel  in the field.</w:t>
            </w:r>
          </w:p>
          <w:p w14:paraId="56845300" w14:textId="77777777" w:rsidR="00546EEB" w:rsidRDefault="00546EEB" w:rsidP="00546EEB">
            <w:pPr>
              <w:jc w:val="both"/>
            </w:pPr>
            <w:r>
              <w:t>Throughout the course of my career, I have always excelled with my strong technical and behavioral skills .I am very eager to return to the workforce and believe my pent-up enthusiasm for work, combined with my relevant educational and professional credentials, will help me contribute meaningfully to the organization. I look forward to the opportunity to discuss my potential fit for this position by phone or in person at your convenience.</w:t>
            </w:r>
          </w:p>
          <w:p w14:paraId="2D710C74" w14:textId="77777777" w:rsidR="00546EEB" w:rsidRDefault="00546EEB" w:rsidP="00546EEB">
            <w:pPr>
              <w:jc w:val="both"/>
            </w:pPr>
            <w:r>
              <w:t xml:space="preserve"> </w:t>
            </w:r>
          </w:p>
          <w:p w14:paraId="4673C73A" w14:textId="77777777" w:rsidR="00546EEB" w:rsidRDefault="00546EEB" w:rsidP="00546EEB">
            <w:r>
              <w:t xml:space="preserve">Thank you for your time and consideration. </w:t>
            </w:r>
          </w:p>
          <w:p w14:paraId="22941F67" w14:textId="09380DBD" w:rsidR="009A1680" w:rsidRDefault="009A1680" w:rsidP="00546EEB">
            <w:r w:rsidRPr="009A1680">
              <w:t>Yours sincerely</w:t>
            </w:r>
            <w:r>
              <w:t>,</w:t>
            </w:r>
          </w:p>
          <w:p w14:paraId="099C5A66" w14:textId="0B736745" w:rsidR="009A1680" w:rsidRDefault="009A1680" w:rsidP="009A1680">
            <w:r>
              <w:t>Remya R</w:t>
            </w:r>
          </w:p>
          <w:p w14:paraId="654D776A" w14:textId="0242C124" w:rsidR="009A1680" w:rsidRPr="009A1680" w:rsidRDefault="009A1680" w:rsidP="009A1680">
            <w:r>
              <w:t>+91 9900202685</w:t>
            </w:r>
          </w:p>
          <w:p w14:paraId="024DEF6C" w14:textId="18AC2058" w:rsidR="000629D5" w:rsidRDefault="000629D5" w:rsidP="00846D4F"/>
        </w:tc>
      </w:tr>
      <w:tr w:rsidR="000629D5" w14:paraId="37210DA9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665789FD" w14:textId="199E77D6" w:rsidR="000629D5" w:rsidRPr="00313993" w:rsidRDefault="00313993" w:rsidP="00846D4F">
            <w:pPr>
              <w:pStyle w:val="Title"/>
              <w:rPr>
                <w:sz w:val="36"/>
                <w:szCs w:val="36"/>
              </w:rPr>
            </w:pPr>
            <w:r w:rsidRPr="00313993">
              <w:rPr>
                <w:sz w:val="36"/>
                <w:szCs w:val="36"/>
              </w:rPr>
              <w:t>Remya R</w:t>
            </w:r>
          </w:p>
          <w:p w14:paraId="5F85FCE4" w14:textId="77777777" w:rsidR="00F744AF" w:rsidRPr="00F744AF" w:rsidRDefault="00F744AF" w:rsidP="00F744AF">
            <w:pPr>
              <w:pStyle w:val="Subtitle"/>
              <w:rPr>
                <w:color w:val="auto"/>
                <w:spacing w:val="0"/>
                <w:w w:val="100"/>
                <w:sz w:val="22"/>
                <w:szCs w:val="22"/>
              </w:rPr>
            </w:pPr>
            <w:r w:rsidRPr="00F744AF">
              <w:rPr>
                <w:color w:val="auto"/>
                <w:spacing w:val="0"/>
                <w:w w:val="100"/>
                <w:sz w:val="22"/>
                <w:szCs w:val="22"/>
              </w:rPr>
              <w:t>Looking for opportunities in Data Science.</w:t>
            </w:r>
          </w:p>
          <w:p w14:paraId="3C73977A" w14:textId="77777777" w:rsidR="000629D5" w:rsidRDefault="000629D5" w:rsidP="000629D5"/>
          <w:sdt>
            <w:sdtPr>
              <w:id w:val="-1954003311"/>
              <w:placeholder>
                <w:docPart w:val="BEF1E769019346BB9D14E205B151F37E"/>
              </w:placeholder>
              <w:temporary/>
              <w:showingPlcHdr/>
              <w15:appearance w15:val="hidden"/>
            </w:sdtPr>
            <w:sdtEndPr/>
            <w:sdtContent>
              <w:p w14:paraId="39870A0C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E0BF147AA4EF455FB32FED6C0FBE9740"/>
              </w:placeholder>
              <w:temporary/>
              <w:showingPlcHdr/>
              <w15:appearance w15:val="hidden"/>
            </w:sdtPr>
            <w:sdtEndPr/>
            <w:sdtContent>
              <w:p w14:paraId="0C994953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6F9EBC42" w14:textId="6C7A181D" w:rsidR="000629D5" w:rsidRDefault="00313993" w:rsidP="000629D5">
            <w:pPr>
              <w:pStyle w:val="ContactDetails"/>
            </w:pPr>
            <w:r>
              <w:t>+91 9900202685</w:t>
            </w:r>
          </w:p>
          <w:p w14:paraId="37A91847" w14:textId="77777777" w:rsidR="000629D5" w:rsidRPr="004D3011" w:rsidRDefault="000629D5" w:rsidP="000629D5">
            <w:pPr>
              <w:pStyle w:val="NoSpacing"/>
            </w:pPr>
          </w:p>
          <w:p w14:paraId="6D152FA3" w14:textId="7FFC319C" w:rsidR="000629D5" w:rsidRDefault="00313993" w:rsidP="000629D5">
            <w:pPr>
              <w:pStyle w:val="ContactDetails"/>
            </w:pPr>
            <w:proofErr w:type="spellStart"/>
            <w:r>
              <w:t>Github</w:t>
            </w:r>
            <w:proofErr w:type="spellEnd"/>
          </w:p>
          <w:p w14:paraId="60D163DE" w14:textId="3524AE77" w:rsidR="000629D5" w:rsidRDefault="00313993" w:rsidP="000629D5">
            <w:pPr>
              <w:pStyle w:val="ContactDetails"/>
            </w:pPr>
            <w:r>
              <w:t>///</w:t>
            </w:r>
          </w:p>
          <w:p w14:paraId="5BF12BF7" w14:textId="77777777"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888D5AF4CDFC4719BDFF3778AE9AAF2A"/>
              </w:placeholder>
              <w:temporary/>
              <w:showingPlcHdr/>
              <w15:appearance w15:val="hidden"/>
            </w:sdtPr>
            <w:sdtEndPr/>
            <w:sdtContent>
              <w:p w14:paraId="4E308749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36C2CC38" w14:textId="2150D5A3" w:rsidR="000629D5" w:rsidRPr="00846D4F" w:rsidRDefault="00AA2F3D" w:rsidP="000629D5">
            <w:pPr>
              <w:pStyle w:val="ContactDetails"/>
              <w:rPr>
                <w:rStyle w:val="Hyperlink"/>
              </w:rPr>
            </w:pPr>
            <w:hyperlink r:id="rId10" w:history="1">
              <w:r w:rsidR="00313993" w:rsidRPr="001D0FA1">
                <w:rPr>
                  <w:rStyle w:val="Hyperlink"/>
                </w:rPr>
                <w:t>mimmisudarsana@yahoo.com</w:t>
              </w:r>
            </w:hyperlink>
          </w:p>
        </w:tc>
        <w:tc>
          <w:tcPr>
            <w:tcW w:w="720" w:type="dxa"/>
          </w:tcPr>
          <w:p w14:paraId="6A214BDF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1A688773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0A15DFCB" w14:textId="77777777" w:rsidR="0043117B" w:rsidRPr="00846D4F" w:rsidRDefault="00AA2F3D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958F8" w14:textId="77777777" w:rsidR="00AA2F3D" w:rsidRDefault="00AA2F3D" w:rsidP="000C45FF">
      <w:r>
        <w:separator/>
      </w:r>
    </w:p>
  </w:endnote>
  <w:endnote w:type="continuationSeparator" w:id="0">
    <w:p w14:paraId="5F46BFCB" w14:textId="77777777" w:rsidR="00AA2F3D" w:rsidRDefault="00AA2F3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20C55" w14:textId="77777777" w:rsidR="00AA2F3D" w:rsidRDefault="00AA2F3D" w:rsidP="000C45FF">
      <w:r>
        <w:separator/>
      </w:r>
    </w:p>
  </w:footnote>
  <w:footnote w:type="continuationSeparator" w:id="0">
    <w:p w14:paraId="7D3BEC30" w14:textId="77777777" w:rsidR="00AA2F3D" w:rsidRDefault="00AA2F3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766A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CC139C" wp14:editId="4A19348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93"/>
    <w:rsid w:val="00036450"/>
    <w:rsid w:val="00061C84"/>
    <w:rsid w:val="000629D5"/>
    <w:rsid w:val="00076632"/>
    <w:rsid w:val="000C45FF"/>
    <w:rsid w:val="000E3FD1"/>
    <w:rsid w:val="000F46E6"/>
    <w:rsid w:val="00153ACB"/>
    <w:rsid w:val="00180329"/>
    <w:rsid w:val="0019001F"/>
    <w:rsid w:val="001A74A5"/>
    <w:rsid w:val="001B2ABD"/>
    <w:rsid w:val="001D2335"/>
    <w:rsid w:val="001E1759"/>
    <w:rsid w:val="001F1ECC"/>
    <w:rsid w:val="00237544"/>
    <w:rsid w:val="002400EB"/>
    <w:rsid w:val="00244620"/>
    <w:rsid w:val="00256CF7"/>
    <w:rsid w:val="002D3D4F"/>
    <w:rsid w:val="0030481B"/>
    <w:rsid w:val="00313993"/>
    <w:rsid w:val="00396C08"/>
    <w:rsid w:val="004071FC"/>
    <w:rsid w:val="00445947"/>
    <w:rsid w:val="004813B3"/>
    <w:rsid w:val="00496591"/>
    <w:rsid w:val="004C63E4"/>
    <w:rsid w:val="004D3011"/>
    <w:rsid w:val="00546EEB"/>
    <w:rsid w:val="005645EE"/>
    <w:rsid w:val="005D6289"/>
    <w:rsid w:val="005E39D5"/>
    <w:rsid w:val="00612544"/>
    <w:rsid w:val="0062123A"/>
    <w:rsid w:val="00646E75"/>
    <w:rsid w:val="00655F61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917B3E"/>
    <w:rsid w:val="00922D5C"/>
    <w:rsid w:val="009A1680"/>
    <w:rsid w:val="009E7C63"/>
    <w:rsid w:val="00A10A67"/>
    <w:rsid w:val="00A2118D"/>
    <w:rsid w:val="00AA2F3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DE6061"/>
    <w:rsid w:val="00E25A26"/>
    <w:rsid w:val="00E5030F"/>
    <w:rsid w:val="00E55D74"/>
    <w:rsid w:val="00E866EC"/>
    <w:rsid w:val="00E93B74"/>
    <w:rsid w:val="00EB3A62"/>
    <w:rsid w:val="00F60274"/>
    <w:rsid w:val="00F744AF"/>
    <w:rsid w:val="00F77FB9"/>
    <w:rsid w:val="00F94E1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7A3F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50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3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3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30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6E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mimmisudarsana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1TKFU\AppData\Local\Microsoft\Office\16.0\DTS\en-US%7bE8BA06F8-5239-44F8-A70A-FE4488032BDD%7d\%7b174D995C-26FB-447D-B02D-5DAACE9E90F7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76321B9EC6422BA2A8E045AEC0D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8567F-B438-4D3B-A135-6A5CB185AF14}"/>
      </w:docPartPr>
      <w:docPartBody>
        <w:p w:rsidR="00333987" w:rsidRDefault="00387336">
          <w:pPr>
            <w:pStyle w:val="2B76321B9EC6422BA2A8E045AEC0D2FB"/>
          </w:pPr>
          <w:r w:rsidRPr="000629D5">
            <w:t>[Recipient Name]</w:t>
          </w:r>
        </w:p>
      </w:docPartBody>
    </w:docPart>
    <w:docPart>
      <w:docPartPr>
        <w:name w:val="27664BD4C0824384AF71A1B6933AC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D95C1-751A-47E3-8A04-4AB06E0D8ABC}"/>
      </w:docPartPr>
      <w:docPartBody>
        <w:p w:rsidR="00333987" w:rsidRDefault="00387336">
          <w:pPr>
            <w:pStyle w:val="27664BD4C0824384AF71A1B6933AC5D8"/>
          </w:pPr>
          <w:r w:rsidRPr="000629D5">
            <w:t>[Title]</w:t>
          </w:r>
        </w:p>
      </w:docPartBody>
    </w:docPart>
    <w:docPart>
      <w:docPartPr>
        <w:name w:val="4A5544168AE94EA5969AB18A63CAE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A019-B2F7-4C2B-9D66-566B40A01770}"/>
      </w:docPartPr>
      <w:docPartBody>
        <w:p w:rsidR="00333987" w:rsidRDefault="00387336">
          <w:pPr>
            <w:pStyle w:val="4A5544168AE94EA5969AB18A63CAE909"/>
          </w:pPr>
          <w:r w:rsidRPr="000629D5">
            <w:t>[Company]</w:t>
          </w:r>
        </w:p>
      </w:docPartBody>
    </w:docPart>
    <w:docPart>
      <w:docPartPr>
        <w:name w:val="EA9F835F72DA446DAD474154B137D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A3788-7931-4720-B2F5-33B09CC04463}"/>
      </w:docPartPr>
      <w:docPartBody>
        <w:p w:rsidR="00333987" w:rsidRDefault="00387336">
          <w:pPr>
            <w:pStyle w:val="EA9F835F72DA446DAD474154B137D806"/>
          </w:pPr>
          <w:r w:rsidRPr="000629D5">
            <w:t>[Recipient Street Address]</w:t>
          </w:r>
        </w:p>
      </w:docPartBody>
    </w:docPart>
    <w:docPart>
      <w:docPartPr>
        <w:name w:val="88C7AF04DCD64D8D80C888317AF3C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5F3DB-EAD9-4DA0-86E0-0513E798E8DB}"/>
      </w:docPartPr>
      <w:docPartBody>
        <w:p w:rsidR="00333987" w:rsidRDefault="00387336">
          <w:pPr>
            <w:pStyle w:val="88C7AF04DCD64D8D80C888317AF3C92B"/>
          </w:pPr>
          <w:r w:rsidRPr="000629D5">
            <w:t>[Recipient City, ST Zip]</w:t>
          </w:r>
        </w:p>
      </w:docPartBody>
    </w:docPart>
    <w:docPart>
      <w:docPartPr>
        <w:name w:val="97A4FB424C734E3BA054C0E311BEA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0CF04-EFFF-4C4F-9B85-C84972129FC5}"/>
      </w:docPartPr>
      <w:docPartBody>
        <w:p w:rsidR="00333987" w:rsidRDefault="00387336">
          <w:pPr>
            <w:pStyle w:val="97A4FB424C734E3BA054C0E311BEAF9C"/>
          </w:pPr>
          <w:r w:rsidRPr="00BF09B3">
            <w:t>[Recipient Name]</w:t>
          </w:r>
        </w:p>
      </w:docPartBody>
    </w:docPart>
    <w:docPart>
      <w:docPartPr>
        <w:name w:val="BEF1E769019346BB9D14E205B151F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13A66-4B86-4204-9E53-0B8CEADEA834}"/>
      </w:docPartPr>
      <w:docPartBody>
        <w:p w:rsidR="00333987" w:rsidRDefault="00387336">
          <w:pPr>
            <w:pStyle w:val="BEF1E769019346BB9D14E205B151F37E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E0BF147AA4EF455FB32FED6C0FBE9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50062-1645-428A-9946-A82FC9160E21}"/>
      </w:docPartPr>
      <w:docPartBody>
        <w:p w:rsidR="00333987" w:rsidRDefault="00387336">
          <w:pPr>
            <w:pStyle w:val="E0BF147AA4EF455FB32FED6C0FBE9740"/>
          </w:pPr>
          <w:r w:rsidRPr="004D3011">
            <w:t>PHONE:</w:t>
          </w:r>
        </w:p>
      </w:docPartBody>
    </w:docPart>
    <w:docPart>
      <w:docPartPr>
        <w:name w:val="888D5AF4CDFC4719BDFF3778AE9AA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CF742-B686-490A-A7C6-42AB9EF9B556}"/>
      </w:docPartPr>
      <w:docPartBody>
        <w:p w:rsidR="00333987" w:rsidRDefault="00387336">
          <w:pPr>
            <w:pStyle w:val="888D5AF4CDFC4719BDFF3778AE9AAF2A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87"/>
    <w:rsid w:val="00333987"/>
    <w:rsid w:val="003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6321B9EC6422BA2A8E045AEC0D2FB">
    <w:name w:val="2B76321B9EC6422BA2A8E045AEC0D2FB"/>
  </w:style>
  <w:style w:type="paragraph" w:customStyle="1" w:styleId="27664BD4C0824384AF71A1B6933AC5D8">
    <w:name w:val="27664BD4C0824384AF71A1B6933AC5D8"/>
  </w:style>
  <w:style w:type="paragraph" w:customStyle="1" w:styleId="4A5544168AE94EA5969AB18A63CAE909">
    <w:name w:val="4A5544168AE94EA5969AB18A63CAE909"/>
  </w:style>
  <w:style w:type="paragraph" w:customStyle="1" w:styleId="EA9F835F72DA446DAD474154B137D806">
    <w:name w:val="EA9F835F72DA446DAD474154B137D806"/>
  </w:style>
  <w:style w:type="paragraph" w:customStyle="1" w:styleId="88C7AF04DCD64D8D80C888317AF3C92B">
    <w:name w:val="88C7AF04DCD64D8D80C888317AF3C92B"/>
  </w:style>
  <w:style w:type="paragraph" w:customStyle="1" w:styleId="97A4FB424C734E3BA054C0E311BEAF9C">
    <w:name w:val="97A4FB424C734E3BA054C0E311BEAF9C"/>
  </w:style>
  <w:style w:type="paragraph" w:customStyle="1" w:styleId="AC4B8C123930407C98F5F19AC619665A">
    <w:name w:val="AC4B8C123930407C98F5F19AC619665A"/>
  </w:style>
  <w:style w:type="paragraph" w:customStyle="1" w:styleId="4973306202B14F96A8ED58E448C642C3">
    <w:name w:val="4973306202B14F96A8ED58E448C642C3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D99FCF3BE082492EB0BA64BC9808842F">
    <w:name w:val="D99FCF3BE082492EB0BA64BC9808842F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E3A23B71B2241B2997531D05D6FEE28">
    <w:name w:val="4E3A23B71B2241B2997531D05D6FEE28"/>
  </w:style>
  <w:style w:type="paragraph" w:customStyle="1" w:styleId="F126BC6519C04F84AB958B75D98CEC89">
    <w:name w:val="F126BC6519C04F84AB958B75D98CEC89"/>
  </w:style>
  <w:style w:type="paragraph" w:customStyle="1" w:styleId="4728025AF7194C248400F4B16B16B6E4">
    <w:name w:val="4728025AF7194C248400F4B16B16B6E4"/>
  </w:style>
  <w:style w:type="paragraph" w:customStyle="1" w:styleId="909B6C19CFA34CC99E565CFBA347FDA0">
    <w:name w:val="909B6C19CFA34CC99E565CFBA347FDA0"/>
  </w:style>
  <w:style w:type="paragraph" w:customStyle="1" w:styleId="E1D2402FFAC94518B7FAD4AECB0CAF2A">
    <w:name w:val="E1D2402FFAC94518B7FAD4AECB0CAF2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EF1E769019346BB9D14E205B151F37E">
    <w:name w:val="BEF1E769019346BB9D14E205B151F37E"/>
  </w:style>
  <w:style w:type="paragraph" w:customStyle="1" w:styleId="E0BF147AA4EF455FB32FED6C0FBE9740">
    <w:name w:val="E0BF147AA4EF455FB32FED6C0FBE9740"/>
  </w:style>
  <w:style w:type="paragraph" w:customStyle="1" w:styleId="1D653831BDBF4AE89FF8168D96582938">
    <w:name w:val="1D653831BDBF4AE89FF8168D96582938"/>
  </w:style>
  <w:style w:type="paragraph" w:customStyle="1" w:styleId="A6ACEAD5DDD04C9D9C94A4A827555EE0">
    <w:name w:val="A6ACEAD5DDD04C9D9C94A4A827555EE0"/>
  </w:style>
  <w:style w:type="paragraph" w:customStyle="1" w:styleId="E0E166F35026481BAB4B323C8EE41BA0">
    <w:name w:val="E0E166F35026481BAB4B323C8EE41BA0"/>
  </w:style>
  <w:style w:type="paragraph" w:customStyle="1" w:styleId="888D5AF4CDFC4719BDFF3778AE9AAF2A">
    <w:name w:val="888D5AF4CDFC4719BDFF3778AE9AAF2A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606214AB643742B8AD6A4429428085D7">
    <w:name w:val="606214AB643742B8AD6A442942808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{174D995C-26FB-447D-B02D-5DAACE9E90F7}tf88924273_win32.dotx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2020-11-16T06:30:00Z</dcterms:created>
  <dcterms:modified xsi:type="dcterms:W3CDTF">2020-11-16T11:52:00Z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a59b6cd5-d141-4a33-8bf1-0ca04484304f_Enabled">
    <vt:lpwstr>true</vt:lpwstr>
  </property>
  <property fmtid="{D5CDD505-2E9C-101B-9397-08002B2CF9AE}" pid="4" name="MSIP_Label_a59b6cd5-d141-4a33-8bf1-0ca04484304f_SetDate">
    <vt:lpwstr>2020-11-16T11:52:58Z</vt:lpwstr>
  </property>
  <property fmtid="{D5CDD505-2E9C-101B-9397-08002B2CF9AE}" pid="5" name="MSIP_Label_a59b6cd5-d141-4a33-8bf1-0ca04484304f_Method">
    <vt:lpwstr>Standard</vt:lpwstr>
  </property>
  <property fmtid="{D5CDD505-2E9C-101B-9397-08002B2CF9AE}" pid="6" name="MSIP_Label_a59b6cd5-d141-4a33-8bf1-0ca04484304f_Name">
    <vt:lpwstr>restricted-default</vt:lpwstr>
  </property>
  <property fmtid="{D5CDD505-2E9C-101B-9397-08002B2CF9AE}" pid="7" name="MSIP_Label_a59b6cd5-d141-4a33-8bf1-0ca04484304f_SiteId">
    <vt:lpwstr>38ae3bcd-9579-4fd4-adda-b42e1495d55a</vt:lpwstr>
  </property>
  <property fmtid="{D5CDD505-2E9C-101B-9397-08002B2CF9AE}" pid="8" name="MSIP_Label_a59b6cd5-d141-4a33-8bf1-0ca04484304f_ActionId">
    <vt:lpwstr>4061e0eb-a317-4f62-896e-3e334851d1d7</vt:lpwstr>
  </property>
  <property fmtid="{D5CDD505-2E9C-101B-9397-08002B2CF9AE}" pid="9" name="MSIP_Label_a59b6cd5-d141-4a33-8bf1-0ca04484304f_ContentBits">
    <vt:lpwstr>0</vt:lpwstr>
  </property>
  <property fmtid="{D5CDD505-2E9C-101B-9397-08002B2CF9AE}" pid="10" name="Document_Confidentiality">
    <vt:lpwstr>Restricted</vt:lpwstr>
  </property>
</Properties>
</file>